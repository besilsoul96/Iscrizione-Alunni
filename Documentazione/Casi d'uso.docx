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D20" w:rsidRDefault="00701D20">
      <w:pPr>
        <w:spacing w:after="160" w:line="259" w:lineRule="auto"/>
        <w:jc w:val="center"/>
        <w:rPr>
          <w:rFonts w:cs="Calibri"/>
          <w:b/>
          <w:sz w:val="72"/>
        </w:rPr>
      </w:pPr>
      <w:r>
        <w:rPr>
          <w:rFonts w:cs="Calibri"/>
          <w:b/>
          <w:sz w:val="72"/>
        </w:rPr>
        <w:t>SPIEGAZIONE CASI D’USO</w:t>
      </w:r>
    </w:p>
    <w:p w:rsidR="00701D20" w:rsidRDefault="00701D20">
      <w:pPr>
        <w:spacing w:after="160" w:line="259" w:lineRule="auto"/>
        <w:jc w:val="center"/>
        <w:rPr>
          <w:rFonts w:cs="Calibri"/>
          <w:b/>
          <w:sz w:val="72"/>
        </w:rPr>
      </w:pPr>
    </w:p>
    <w:p w:rsidR="00701D20" w:rsidRDefault="00701D20" w:rsidP="00EF0D65">
      <w:pPr>
        <w:spacing w:after="160" w:line="259" w:lineRule="auto"/>
        <w:rPr>
          <w:rFonts w:cs="Calibri"/>
          <w:b/>
          <w:sz w:val="56"/>
          <w:szCs w:val="56"/>
        </w:rPr>
      </w:pPr>
    </w:p>
    <w:p w:rsidR="00701D20" w:rsidRDefault="00701D20" w:rsidP="00E56CBE">
      <w:pPr>
        <w:numPr>
          <w:ilvl w:val="0"/>
          <w:numId w:val="10"/>
        </w:numPr>
        <w:spacing w:after="160" w:line="259" w:lineRule="auto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Iscrizione eseguita dal genitore</w:t>
      </w:r>
    </w:p>
    <w:p w:rsidR="00701D20" w:rsidRDefault="00701D20" w:rsidP="007603B0">
      <w:pPr>
        <w:spacing w:after="160" w:line="259" w:lineRule="auto"/>
        <w:ind w:left="1416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Il genitore può scegliere il giorno da una lista composta da date e giorni disponibili.</w:t>
      </w:r>
    </w:p>
    <w:p w:rsidR="00701D20" w:rsidRDefault="00701D20" w:rsidP="007603B0">
      <w:pPr>
        <w:spacing w:after="160" w:line="259" w:lineRule="auto"/>
        <w:ind w:left="1416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Una volta scelta la data, deve inserire negli appositi campi il nome e cognome del ragazzo, il proprio nome e cognome e la propria e-mail.</w:t>
      </w:r>
    </w:p>
    <w:p w:rsidR="00701D20" w:rsidRPr="00A97B5F" w:rsidRDefault="00701D20" w:rsidP="007603B0">
      <w:pPr>
        <w:spacing w:after="160" w:line="259" w:lineRule="auto"/>
        <w:ind w:left="1416"/>
        <w:rPr>
          <w:rFonts w:cs="Calibri"/>
          <w:sz w:val="36"/>
          <w:szCs w:val="36"/>
        </w:rPr>
      </w:pPr>
    </w:p>
    <w:p w:rsidR="00701D20" w:rsidRPr="00E56CBE" w:rsidRDefault="00701D20" w:rsidP="00E56CBE">
      <w:pPr>
        <w:numPr>
          <w:ilvl w:val="0"/>
          <w:numId w:val="10"/>
        </w:numPr>
        <w:spacing w:after="160" w:line="259" w:lineRule="auto"/>
        <w:rPr>
          <w:rFonts w:cs="Calibri"/>
          <w:sz w:val="36"/>
          <w:szCs w:val="36"/>
        </w:rPr>
      </w:pPr>
      <w:r>
        <w:rPr>
          <w:rFonts w:cs="Calibri"/>
          <w:b/>
          <w:sz w:val="56"/>
          <w:szCs w:val="56"/>
        </w:rPr>
        <w:t>Iscrizione eseguita dal responsabile</w:t>
      </w:r>
    </w:p>
    <w:p w:rsidR="00701D20" w:rsidRDefault="00701D20" w:rsidP="00E56CBE">
      <w:pPr>
        <w:spacing w:after="160" w:line="259" w:lineRule="auto"/>
        <w:ind w:left="1416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Il responsabile scolastico può scegliere il giorno da una lista composta da date e giorni disponibili, uguale a quella del genitore.</w:t>
      </w:r>
    </w:p>
    <w:p w:rsidR="00701D20" w:rsidRDefault="00701D20" w:rsidP="00E56CBE">
      <w:pPr>
        <w:spacing w:after="160" w:line="259" w:lineRule="auto"/>
        <w:ind w:left="1416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Una volta scelta la data, deve inserire negli appositi campi il proprio nome e cognome, l’e-mail della scuola, scegliere il numero di posti da occupare e inserire e il nome e cognome dei ragazzi da iscrivere.</w:t>
      </w:r>
    </w:p>
    <w:p w:rsidR="00701D20" w:rsidRDefault="00701D20" w:rsidP="00E56CBE">
      <w:pPr>
        <w:spacing w:after="160" w:line="259" w:lineRule="auto"/>
        <w:ind w:left="1416"/>
        <w:rPr>
          <w:rFonts w:cs="Calibri"/>
          <w:sz w:val="36"/>
          <w:szCs w:val="36"/>
        </w:rPr>
      </w:pPr>
    </w:p>
    <w:p w:rsidR="00701D20" w:rsidRPr="00E316D7" w:rsidRDefault="00701D20" w:rsidP="00E316D7">
      <w:pPr>
        <w:spacing w:after="160" w:line="259" w:lineRule="auto"/>
        <w:ind w:left="1068"/>
        <w:rPr>
          <w:rFonts w:cs="Calibri"/>
          <w:sz w:val="36"/>
          <w:szCs w:val="36"/>
        </w:rPr>
      </w:pPr>
    </w:p>
    <w:p w:rsidR="00701D20" w:rsidRPr="00E316D7" w:rsidRDefault="00701D20" w:rsidP="00E316D7">
      <w:pPr>
        <w:numPr>
          <w:ilvl w:val="0"/>
          <w:numId w:val="10"/>
        </w:numPr>
        <w:spacing w:after="160" w:line="259" w:lineRule="auto"/>
        <w:rPr>
          <w:rFonts w:cs="Calibri"/>
          <w:sz w:val="36"/>
          <w:szCs w:val="36"/>
        </w:rPr>
      </w:pPr>
      <w:r>
        <w:rPr>
          <w:rFonts w:cs="Calibri"/>
          <w:b/>
          <w:sz w:val="56"/>
          <w:szCs w:val="56"/>
        </w:rPr>
        <w:t xml:space="preserve">Committente </w:t>
      </w:r>
    </w:p>
    <w:p w:rsidR="00701D20" w:rsidRDefault="00701D20" w:rsidP="00E316D7">
      <w:pPr>
        <w:spacing w:after="160" w:line="259" w:lineRule="auto"/>
        <w:ind w:left="1416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Il committente avrà la possibilità di accedere ad una sua area personale attraverso la quale potrà visualizzare e in caso di necessità modificare le date delle prenotazioni fatte dagli alunni delle medie.</w:t>
      </w:r>
    </w:p>
    <w:p w:rsidR="00701D20" w:rsidRPr="00E56CBE" w:rsidRDefault="00701D20" w:rsidP="00E56CBE">
      <w:pPr>
        <w:spacing w:after="160" w:line="259" w:lineRule="auto"/>
        <w:ind w:left="1416"/>
        <w:rPr>
          <w:rFonts w:cs="Calibri"/>
          <w:sz w:val="36"/>
          <w:szCs w:val="36"/>
        </w:rPr>
      </w:pPr>
    </w:p>
    <w:p w:rsidR="00701D20" w:rsidRPr="00EF0D65" w:rsidRDefault="00701D20" w:rsidP="000E35ED">
      <w:pPr>
        <w:spacing w:after="160" w:line="259" w:lineRule="auto"/>
      </w:pPr>
    </w:p>
    <w:p w:rsidR="00701D20" w:rsidRDefault="00701D20">
      <w:pPr>
        <w:rPr>
          <w:rFonts w:cs="Calibri"/>
          <w:b/>
          <w:sz w:val="72"/>
        </w:rPr>
      </w:pPr>
    </w:p>
    <w:sectPr w:rsidR="00701D20" w:rsidSect="00C63D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55CD"/>
    <w:multiLevelType w:val="hybridMultilevel"/>
    <w:tmpl w:val="CFAC7A1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D73074A"/>
    <w:multiLevelType w:val="hybridMultilevel"/>
    <w:tmpl w:val="8452DD36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2DC63F8E"/>
    <w:multiLevelType w:val="multilevel"/>
    <w:tmpl w:val="CFAC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2B75549"/>
    <w:multiLevelType w:val="hybridMultilevel"/>
    <w:tmpl w:val="B5D0721E"/>
    <w:lvl w:ilvl="0" w:tplc="0410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4">
    <w:nsid w:val="39064D2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52491441"/>
    <w:multiLevelType w:val="hybridMultilevel"/>
    <w:tmpl w:val="65E0AD52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6">
    <w:nsid w:val="5CDA4FD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63D37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6CDE4E66"/>
    <w:multiLevelType w:val="hybridMultilevel"/>
    <w:tmpl w:val="B0CC2DC6"/>
    <w:lvl w:ilvl="0" w:tplc="67F47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sz w:val="56"/>
        <w:szCs w:val="5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A0A15AE"/>
    <w:multiLevelType w:val="hybridMultilevel"/>
    <w:tmpl w:val="E50206CA"/>
    <w:lvl w:ilvl="0" w:tplc="0410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>
    <w:nsid w:val="7B5E2A87"/>
    <w:multiLevelType w:val="hybridMultilevel"/>
    <w:tmpl w:val="BFF0DD54"/>
    <w:lvl w:ilvl="0" w:tplc="F4BC5AA6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  <w:b/>
        <w:sz w:val="56"/>
        <w:szCs w:val="5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1CE"/>
    <w:rsid w:val="000E35ED"/>
    <w:rsid w:val="001773A9"/>
    <w:rsid w:val="004B770F"/>
    <w:rsid w:val="005D41CE"/>
    <w:rsid w:val="00701D20"/>
    <w:rsid w:val="007052F0"/>
    <w:rsid w:val="00722A41"/>
    <w:rsid w:val="007331ED"/>
    <w:rsid w:val="007603B0"/>
    <w:rsid w:val="007A2151"/>
    <w:rsid w:val="00954C40"/>
    <w:rsid w:val="00A10918"/>
    <w:rsid w:val="00A97B5F"/>
    <w:rsid w:val="00B617F9"/>
    <w:rsid w:val="00C3253C"/>
    <w:rsid w:val="00C63D28"/>
    <w:rsid w:val="00CD1D32"/>
    <w:rsid w:val="00E316D7"/>
    <w:rsid w:val="00E56CBE"/>
    <w:rsid w:val="00E71921"/>
    <w:rsid w:val="00E826A5"/>
    <w:rsid w:val="00EF0D65"/>
    <w:rsid w:val="00FD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3B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</TotalTime>
  <Pages>2</Pages>
  <Words>132</Words>
  <Characters>756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SPIEGAZIONE CASI D’USO</dc:title>
  <dc:subject/>
  <dc:creator/>
  <cp:keywords/>
  <dc:description/>
  <cp:lastModifiedBy>basile_davide</cp:lastModifiedBy>
  <cp:revision>5</cp:revision>
  <dcterms:created xsi:type="dcterms:W3CDTF">2015-11-20T08:11:00Z</dcterms:created>
  <dcterms:modified xsi:type="dcterms:W3CDTF">2015-11-27T07:47:00Z</dcterms:modified>
</cp:coreProperties>
</file>